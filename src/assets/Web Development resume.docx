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B175" w14:textId="5DD724C3" w:rsidR="009C1940" w:rsidRDefault="009C1940">
      <w:pPr>
        <w:rPr>
          <w:rFonts w:cstheme="minorHAnsi"/>
          <w:color w:val="46464E"/>
          <w:shd w:val="clear" w:color="auto" w:fill="FFFFFF"/>
        </w:rPr>
      </w:pPr>
      <w:r w:rsidRPr="009C1940">
        <w:rPr>
          <w:rFonts w:cstheme="minorHAnsi"/>
          <w:noProof/>
          <w:color w:val="46464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A3478" wp14:editId="0343BE0E">
                <wp:simplePos x="0" y="0"/>
                <wp:positionH relativeFrom="column">
                  <wp:posOffset>4400550</wp:posOffset>
                </wp:positionH>
                <wp:positionV relativeFrom="paragraph">
                  <wp:posOffset>5080</wp:posOffset>
                </wp:positionV>
                <wp:extent cx="17907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61DD" w14:textId="6EA1123E" w:rsidR="009C1940" w:rsidRDefault="009C1940" w:rsidP="009C1940">
                            <w:pPr>
                              <w:spacing w:after="0"/>
                            </w:pPr>
                            <w:r>
                              <w:t>197 Rivervale Drive #04-701</w:t>
                            </w:r>
                            <w:r w:rsidR="00D35AC8">
                              <w:t xml:space="preserve"> </w:t>
                            </w:r>
                          </w:p>
                          <w:p w14:paraId="3D56100C" w14:textId="3DBD84A1" w:rsidR="009C1940" w:rsidRDefault="009C1940" w:rsidP="009C1940">
                            <w:pPr>
                              <w:spacing w:after="0"/>
                            </w:pPr>
                            <w:r>
                              <w:t>+65 8893 3514</w:t>
                            </w:r>
                          </w:p>
                          <w:p w14:paraId="2A95E51D" w14:textId="43324F4F" w:rsidR="009C1940" w:rsidRDefault="008F156A" w:rsidP="009C1940">
                            <w:pPr>
                              <w:spacing w:after="0"/>
                            </w:pPr>
                            <w:hyperlink r:id="rId9" w:history="1">
                              <w:r w:rsidRPr="00801530">
                                <w:rPr>
                                  <w:rStyle w:val="Hyperlink"/>
                                </w:rPr>
                                <w:t>Fjr.mario@gmail.</w:t>
                              </w:r>
                              <w:r w:rsidRPr="00801530">
                                <w:rPr>
                                  <w:rStyle w:val="Hyperlink"/>
                                </w:rPr>
                                <w:t>c</w:t>
                              </w:r>
                              <w:r w:rsidRPr="00801530">
                                <w:rPr>
                                  <w:rStyle w:val="Hyperlink"/>
                                </w:rPr>
                                <w:t>om</w:t>
                              </w:r>
                            </w:hyperlink>
                          </w:p>
                          <w:p w14:paraId="0D17A846" w14:textId="2DF70877" w:rsidR="008F156A" w:rsidRDefault="008F156A" w:rsidP="009C1940">
                            <w:pPr>
                              <w:spacing w:after="0"/>
                            </w:pPr>
                            <w:hyperlink r:id="rId10" w:history="1">
                              <w:r w:rsidRPr="008F156A">
                                <w:rPr>
                                  <w:rStyle w:val="Hyperlink"/>
                                </w:rPr>
                                <w:t>Linke</w:t>
                              </w:r>
                              <w:r w:rsidRPr="008F156A">
                                <w:rPr>
                                  <w:rStyle w:val="Hyperlink"/>
                                </w:rPr>
                                <w:t>d</w:t>
                              </w:r>
                              <w:r w:rsidRPr="008F156A">
                                <w:rPr>
                                  <w:rStyle w:val="Hyperlink"/>
                                </w:rPr>
                                <w:t>In: Firdaus Ang</w:t>
                              </w:r>
                            </w:hyperlink>
                          </w:p>
                          <w:p w14:paraId="6F188CBB" w14:textId="02D27AB2" w:rsidR="008F156A" w:rsidRDefault="008F156A" w:rsidP="009C1940">
                            <w:pPr>
                              <w:spacing w:after="0"/>
                            </w:pPr>
                            <w:hyperlink r:id="rId11" w:history="1">
                              <w:r w:rsidRPr="008F156A">
                                <w:rPr>
                                  <w:rStyle w:val="Hyperlink"/>
                                </w:rPr>
                                <w:t xml:space="preserve">GitHub: </w:t>
                              </w:r>
                              <w:proofErr w:type="spellStart"/>
                              <w:r w:rsidRPr="008F156A">
                                <w:rPr>
                                  <w:rStyle w:val="Hyperlink"/>
                                </w:rPr>
                                <w:t>fjrmar</w:t>
                              </w:r>
                              <w:r w:rsidRPr="008F156A">
                                <w:rPr>
                                  <w:rStyle w:val="Hyperlink"/>
                                </w:rPr>
                                <w:t>i</w:t>
                              </w:r>
                              <w:r w:rsidRPr="008F156A">
                                <w:rPr>
                                  <w:rStyle w:val="Hyperlink"/>
                                </w:rPr>
                                <w:t>o</w:t>
                              </w:r>
                              <w:proofErr w:type="spellEnd"/>
                            </w:hyperlink>
                          </w:p>
                          <w:p w14:paraId="6A8FA381" w14:textId="2AC884FA" w:rsidR="008F156A" w:rsidRDefault="008F156A" w:rsidP="009C194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A34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5pt;margin-top:.4pt;width:1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" stroked="f">
                <v:textbox style="mso-fit-shape-to-text:t">
                  <w:txbxContent>
                    <w:p w14:paraId="5B2161DD" w14:textId="6EA1123E" w:rsidR="009C1940" w:rsidRDefault="009C1940" w:rsidP="009C1940">
                      <w:pPr>
                        <w:spacing w:after="0"/>
                      </w:pPr>
                      <w:r>
                        <w:t>197 Rivervale Drive #04-701</w:t>
                      </w:r>
                      <w:r w:rsidR="00D35AC8">
                        <w:t xml:space="preserve"> </w:t>
                      </w:r>
                    </w:p>
                    <w:p w14:paraId="3D56100C" w14:textId="3DBD84A1" w:rsidR="009C1940" w:rsidRDefault="009C1940" w:rsidP="009C1940">
                      <w:pPr>
                        <w:spacing w:after="0"/>
                      </w:pPr>
                      <w:r>
                        <w:t>+65 8893 3514</w:t>
                      </w:r>
                    </w:p>
                    <w:p w14:paraId="2A95E51D" w14:textId="43324F4F" w:rsidR="009C1940" w:rsidRDefault="008F156A" w:rsidP="009C1940">
                      <w:pPr>
                        <w:spacing w:after="0"/>
                      </w:pPr>
                      <w:hyperlink r:id="rId12" w:history="1">
                        <w:r w:rsidRPr="00801530">
                          <w:rPr>
                            <w:rStyle w:val="Hyperlink"/>
                          </w:rPr>
                          <w:t>Fjr.mario@gmail.</w:t>
                        </w:r>
                        <w:r w:rsidRPr="00801530">
                          <w:rPr>
                            <w:rStyle w:val="Hyperlink"/>
                          </w:rPr>
                          <w:t>c</w:t>
                        </w:r>
                        <w:r w:rsidRPr="00801530">
                          <w:rPr>
                            <w:rStyle w:val="Hyperlink"/>
                          </w:rPr>
                          <w:t>om</w:t>
                        </w:r>
                      </w:hyperlink>
                    </w:p>
                    <w:p w14:paraId="0D17A846" w14:textId="2DF70877" w:rsidR="008F156A" w:rsidRDefault="008F156A" w:rsidP="009C1940">
                      <w:pPr>
                        <w:spacing w:after="0"/>
                      </w:pPr>
                      <w:hyperlink r:id="rId13" w:history="1">
                        <w:r w:rsidRPr="008F156A">
                          <w:rPr>
                            <w:rStyle w:val="Hyperlink"/>
                          </w:rPr>
                          <w:t>Linke</w:t>
                        </w:r>
                        <w:r w:rsidRPr="008F156A">
                          <w:rPr>
                            <w:rStyle w:val="Hyperlink"/>
                          </w:rPr>
                          <w:t>d</w:t>
                        </w:r>
                        <w:r w:rsidRPr="008F156A">
                          <w:rPr>
                            <w:rStyle w:val="Hyperlink"/>
                          </w:rPr>
                          <w:t>In: Firdaus Ang</w:t>
                        </w:r>
                      </w:hyperlink>
                    </w:p>
                    <w:p w14:paraId="6F188CBB" w14:textId="02D27AB2" w:rsidR="008F156A" w:rsidRDefault="008F156A" w:rsidP="009C1940">
                      <w:pPr>
                        <w:spacing w:after="0"/>
                      </w:pPr>
                      <w:hyperlink r:id="rId14" w:history="1">
                        <w:r w:rsidRPr="008F156A">
                          <w:rPr>
                            <w:rStyle w:val="Hyperlink"/>
                          </w:rPr>
                          <w:t xml:space="preserve">GitHub: </w:t>
                        </w:r>
                        <w:proofErr w:type="spellStart"/>
                        <w:r w:rsidRPr="008F156A">
                          <w:rPr>
                            <w:rStyle w:val="Hyperlink"/>
                          </w:rPr>
                          <w:t>fjrmar</w:t>
                        </w:r>
                        <w:r w:rsidRPr="008F156A">
                          <w:rPr>
                            <w:rStyle w:val="Hyperlink"/>
                          </w:rPr>
                          <w:t>i</w:t>
                        </w:r>
                        <w:r w:rsidRPr="008F156A">
                          <w:rPr>
                            <w:rStyle w:val="Hyperlink"/>
                          </w:rPr>
                          <w:t>o</w:t>
                        </w:r>
                        <w:proofErr w:type="spellEnd"/>
                      </w:hyperlink>
                    </w:p>
                    <w:p w14:paraId="6A8FA381" w14:textId="2AC884FA" w:rsidR="008F156A" w:rsidRDefault="008F156A" w:rsidP="009C194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C1940">
        <w:rPr>
          <w:rFonts w:cstheme="minorHAnsi"/>
          <w:noProof/>
          <w:color w:val="46464E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0A6966" wp14:editId="2703E2D2">
                <wp:simplePos x="0" y="0"/>
                <wp:positionH relativeFrom="column">
                  <wp:posOffset>1085215</wp:posOffset>
                </wp:positionH>
                <wp:positionV relativeFrom="paragraph">
                  <wp:posOffset>5080</wp:posOffset>
                </wp:positionV>
                <wp:extent cx="2924175" cy="12763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6979" w14:textId="5D14A5E4" w:rsidR="009C1940" w:rsidRPr="009C1940" w:rsidRDefault="009C1940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9C194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MUHAMMAD FIRDAUS ANG BIN MOHD AZHARI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6966" id="_x0000_s1027" type="#_x0000_t202" style="position:absolute;margin-left:85.45pt;margin-top:.4pt;width:230.25pt;height:1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" stroked="f">
                <v:textbox>
                  <w:txbxContent>
                    <w:p w14:paraId="72A76979" w14:textId="5D14A5E4" w:rsidR="009C1940" w:rsidRPr="009C1940" w:rsidRDefault="009C1940">
                      <w:pPr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9C194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MUHAMMAD FIRDAUS ANG BIN MOHD AZHARI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color w:val="46464E"/>
          <w:shd w:val="clear" w:color="auto" w:fill="FFFFFF"/>
        </w:rPr>
        <w:drawing>
          <wp:inline distT="0" distB="0" distL="0" distR="0" wp14:anchorId="61D39326" wp14:editId="0CC112DE">
            <wp:extent cx="885825" cy="1151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89" cy="11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1BD2" w14:textId="77777777" w:rsidR="00DF41AB" w:rsidRDefault="00DF41AB">
      <w:pPr>
        <w:rPr>
          <w:rFonts w:cstheme="minorHAnsi"/>
          <w:color w:val="46464E"/>
          <w:shd w:val="clear" w:color="auto" w:fill="FFFFFF"/>
        </w:rPr>
      </w:pPr>
    </w:p>
    <w:p w14:paraId="266B43D0" w14:textId="77777777" w:rsidR="00DF41AB" w:rsidRPr="00DF41AB" w:rsidRDefault="00DF41AB" w:rsidP="00DF4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SG" w:eastAsia="en-SG"/>
        </w:rPr>
      </w:pPr>
      <w:r w:rsidRPr="00DF41AB">
        <w:rPr>
          <w:rFonts w:eastAsia="Times New Roman" w:cstheme="minorHAnsi"/>
          <w:color w:val="000000"/>
          <w:lang w:val="en-SG" w:eastAsia="en-SG"/>
        </w:rPr>
        <w:t>Detail-oriented MERN Stack web developer with strong organizational skills, fast-paced work style, and a passion for contributing to team success. Continuously strive to be up-to-date with latest web development trends, actively seeking to expand skills, and committed to ongoing learning and adopting new technologies and programming languages.</w:t>
      </w:r>
    </w:p>
    <w:p w14:paraId="2A18A956" w14:textId="77777777" w:rsidR="009C1940" w:rsidRDefault="009C1940">
      <w:pPr>
        <w:rPr>
          <w:rFonts w:cstheme="minorHAnsi"/>
          <w:color w:val="46464E"/>
          <w:shd w:val="clear" w:color="auto" w:fill="FFFFFF"/>
        </w:rPr>
      </w:pPr>
    </w:p>
    <w:p w14:paraId="0682A183" w14:textId="77777777" w:rsidR="00AD13CB" w:rsidRDefault="0000000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E952D63A9106421C8F11F0508F370AA6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6BC7E17F" w14:textId="77777777" w:rsidTr="00564951">
        <w:tc>
          <w:tcPr>
            <w:tcW w:w="4680" w:type="dxa"/>
          </w:tcPr>
          <w:p w14:paraId="5C7AE0AD" w14:textId="640782E4" w:rsidR="005B1D68" w:rsidRPr="003104CF" w:rsidRDefault="0062663A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3104CF">
              <w:rPr>
                <w:rFonts w:cstheme="minorHAnsi"/>
              </w:rPr>
              <w:t xml:space="preserve">Ability </w:t>
            </w:r>
            <w:r w:rsidRPr="003104CF">
              <w:rPr>
                <w:rFonts w:cstheme="minorHAnsi"/>
                <w:color w:val="46464E"/>
                <w:shd w:val="clear" w:color="auto" w:fill="FFFFFF"/>
              </w:rPr>
              <w:t>to work cohesively as part of a team</w:t>
            </w:r>
          </w:p>
          <w:p w14:paraId="02F1AB1E" w14:textId="226039D6" w:rsidR="00DA4694" w:rsidRPr="003104CF" w:rsidRDefault="0062663A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3104CF">
              <w:rPr>
                <w:rFonts w:cstheme="minorHAnsi"/>
              </w:rPr>
              <w:t>Ability to</w:t>
            </w:r>
            <w:r w:rsidR="00B47BC1">
              <w:rPr>
                <w:rFonts w:cstheme="minorHAnsi"/>
              </w:rPr>
              <w:t xml:space="preserve"> adapt and</w:t>
            </w:r>
            <w:r w:rsidRPr="003104CF">
              <w:rPr>
                <w:rFonts w:cstheme="minorHAnsi"/>
              </w:rPr>
              <w:t xml:space="preserve"> </w:t>
            </w:r>
            <w:r w:rsidRPr="003104CF">
              <w:rPr>
                <w:rFonts w:cstheme="minorHAnsi"/>
                <w:color w:val="46464E"/>
                <w:shd w:val="clear" w:color="auto" w:fill="FFFFFF"/>
              </w:rPr>
              <w:t>work well under pressure in a fast-paced environment</w:t>
            </w:r>
          </w:p>
          <w:p w14:paraId="334AB186" w14:textId="77777777" w:rsidR="00752315" w:rsidRPr="003104CF" w:rsidRDefault="0062663A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3104CF">
              <w:rPr>
                <w:rFonts w:cstheme="minorHAnsi"/>
              </w:rPr>
              <w:t xml:space="preserve">Highly </w:t>
            </w:r>
            <w:r w:rsidRPr="003104CF">
              <w:rPr>
                <w:rFonts w:cstheme="minorHAnsi"/>
                <w:color w:val="46464E"/>
                <w:shd w:val="clear" w:color="auto" w:fill="FFFFFF"/>
              </w:rPr>
              <w:t>responsible &amp; reliable</w:t>
            </w:r>
          </w:p>
          <w:p w14:paraId="27171EF1" w14:textId="77777777" w:rsidR="0062663A" w:rsidRPr="003104CF" w:rsidRDefault="0062663A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</w:rPr>
            </w:pPr>
            <w:r w:rsidRPr="003104CF">
              <w:rPr>
                <w:rFonts w:cstheme="minorHAnsi"/>
              </w:rPr>
              <w:t xml:space="preserve">Strong </w:t>
            </w:r>
            <w:r w:rsidRPr="003104CF">
              <w:rPr>
                <w:rFonts w:cstheme="minorHAnsi"/>
                <w:color w:val="46464E"/>
                <w:shd w:val="clear" w:color="auto" w:fill="FFFFFF"/>
              </w:rPr>
              <w:t>interpersonal and problem-solving abilities</w:t>
            </w:r>
          </w:p>
          <w:p w14:paraId="710A2EA0" w14:textId="0AE090C7" w:rsidR="0062663A" w:rsidRPr="004937AE" w:rsidRDefault="00B47BC1" w:rsidP="00BC7376">
            <w:pPr>
              <w:pStyle w:val="ListBullet"/>
              <w:numPr>
                <w:ilvl w:val="0"/>
                <w:numId w:val="4"/>
              </w:numPr>
            </w:pPr>
            <w:r w:rsidRPr="003104CF">
              <w:rPr>
                <w:rFonts w:cstheme="minorHAnsi"/>
                <w:color w:val="46464E"/>
                <w:shd w:val="clear" w:color="auto" w:fill="FFFFFF"/>
              </w:rPr>
              <w:t>Attention to detail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D6A6632" w14:textId="40DF9A7C" w:rsidR="0062663A" w:rsidRDefault="00B47BC1" w:rsidP="00BC7376">
            <w:pPr>
              <w:pStyle w:val="ListBullet"/>
            </w:pPr>
            <w:r>
              <w:t>MongoDB</w:t>
            </w:r>
          </w:p>
          <w:p w14:paraId="0B43A9BA" w14:textId="4F32816E" w:rsidR="00B47BC1" w:rsidRDefault="00B47BC1" w:rsidP="00BC7376">
            <w:pPr>
              <w:pStyle w:val="ListBullet"/>
            </w:pPr>
            <w:r>
              <w:t>Express.js</w:t>
            </w:r>
          </w:p>
          <w:p w14:paraId="06ABF045" w14:textId="3CDDD11C" w:rsidR="00B47BC1" w:rsidRDefault="00B47BC1" w:rsidP="00BC7376">
            <w:pPr>
              <w:pStyle w:val="ListBullet"/>
            </w:pPr>
            <w:r>
              <w:t>React.js</w:t>
            </w:r>
          </w:p>
          <w:p w14:paraId="7A42B287" w14:textId="5F64AE8E" w:rsidR="00B47BC1" w:rsidRPr="004937AE" w:rsidRDefault="00B47BC1" w:rsidP="00BC7376">
            <w:pPr>
              <w:pStyle w:val="ListBullet"/>
            </w:pPr>
            <w:r>
              <w:t>Node.js</w:t>
            </w:r>
          </w:p>
        </w:tc>
      </w:tr>
    </w:tbl>
    <w:p w14:paraId="373AB5EE" w14:textId="44C9454F" w:rsidR="00477EDB" w:rsidRDefault="00000000" w:rsidP="00477EDB">
      <w:pPr>
        <w:pStyle w:val="Heading1"/>
      </w:pPr>
      <w:sdt>
        <w:sdtPr>
          <w:alias w:val="Experience:"/>
          <w:tag w:val="Experience:"/>
          <w:id w:val="-898354009"/>
          <w:placeholder>
            <w:docPart w:val="188407294C5946F8AF8A644E093D700D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4CE73B42" w14:textId="4437B991" w:rsidR="000D308C" w:rsidRPr="00D413F9" w:rsidRDefault="000D308C" w:rsidP="000D308C">
      <w:pPr>
        <w:pStyle w:val="Heading3"/>
      </w:pPr>
      <w:r>
        <w:t>ma</w:t>
      </w:r>
      <w:r>
        <w:t>y</w:t>
      </w:r>
      <w:r>
        <w:t xml:space="preserve"> 2018</w:t>
      </w:r>
      <w:r w:rsidRPr="00D413F9">
        <w:t xml:space="preserve"> –</w:t>
      </w:r>
      <w:r>
        <w:t xml:space="preserve"> </w:t>
      </w:r>
      <w:r>
        <w:t>current</w:t>
      </w:r>
    </w:p>
    <w:p w14:paraId="5DD92360" w14:textId="1C5F3E3E" w:rsidR="000D308C" w:rsidRDefault="000D308C" w:rsidP="000D308C">
      <w:pPr>
        <w:pStyle w:val="Heading2"/>
        <w:rPr>
          <w:rStyle w:val="Emphasis"/>
        </w:rPr>
      </w:pPr>
      <w:r>
        <w:t>Deliver Rider</w:t>
      </w:r>
      <w:r>
        <w:t xml:space="preserve"> /</w:t>
      </w:r>
      <w:r w:rsidRPr="00513EFC">
        <w:t xml:space="preserve"> </w:t>
      </w:r>
      <w:r>
        <w:rPr>
          <w:rStyle w:val="Emphasis"/>
        </w:rPr>
        <w:t>Grab</w:t>
      </w:r>
      <w:r>
        <w:rPr>
          <w:rStyle w:val="Emphasis"/>
        </w:rPr>
        <w:t>, Singapore</w:t>
      </w:r>
    </w:p>
    <w:p w14:paraId="08DC270D" w14:textId="77777777" w:rsidR="000D308C" w:rsidRPr="000D308C" w:rsidRDefault="000D308C" w:rsidP="000D308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SG" w:eastAsia="en-SG"/>
        </w:rPr>
      </w:pPr>
      <w:r w:rsidRPr="000D308C">
        <w:rPr>
          <w:rFonts w:eastAsia="Times New Roman" w:cstheme="minorHAnsi"/>
          <w:color w:val="000000"/>
          <w:lang w:val="en-SG" w:eastAsia="en-SG"/>
        </w:rPr>
        <w:t>Delivering an average of 30 deliveries per day, covering a distance of 200km per day on a busy route.</w:t>
      </w:r>
    </w:p>
    <w:p w14:paraId="00D2C477" w14:textId="77777777" w:rsidR="000D308C" w:rsidRPr="000D308C" w:rsidRDefault="000D308C" w:rsidP="000D308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SG" w:eastAsia="en-SG"/>
        </w:rPr>
      </w:pPr>
      <w:r w:rsidRPr="000D308C">
        <w:rPr>
          <w:rFonts w:eastAsia="Times New Roman" w:cstheme="minorHAnsi"/>
          <w:color w:val="000000"/>
          <w:lang w:val="en-SG" w:eastAsia="en-SG"/>
        </w:rPr>
        <w:t>Maintaining a 95% on-time delivery rate, with 100% customer satisfaction rating from over 100 deliveries.</w:t>
      </w:r>
    </w:p>
    <w:p w14:paraId="30C7B930" w14:textId="77777777" w:rsidR="000D308C" w:rsidRPr="000D308C" w:rsidRDefault="000D308C" w:rsidP="000D308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SG" w:eastAsia="en-SG"/>
        </w:rPr>
      </w:pPr>
      <w:r w:rsidRPr="000D308C">
        <w:rPr>
          <w:rFonts w:eastAsia="Times New Roman" w:cstheme="minorHAnsi"/>
          <w:color w:val="000000"/>
          <w:lang w:val="en-SG" w:eastAsia="en-SG"/>
        </w:rPr>
        <w:t>Strictly adhering to traffic regulations and safety protocols, with a clean driving record and 0 violations or accidents on the job.</w:t>
      </w:r>
    </w:p>
    <w:p w14:paraId="79182381" w14:textId="77777777" w:rsidR="000D308C" w:rsidRPr="000D308C" w:rsidRDefault="000D308C" w:rsidP="000D308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SG" w:eastAsia="en-SG"/>
        </w:rPr>
      </w:pPr>
      <w:r w:rsidRPr="000D308C">
        <w:rPr>
          <w:rFonts w:eastAsia="Times New Roman" w:cstheme="minorHAnsi"/>
          <w:color w:val="000000"/>
          <w:lang w:val="en-SG" w:eastAsia="en-SG"/>
        </w:rPr>
        <w:t>Resolved an average of 18 customer concerns per day through excellent problem-solving and communication skills, resulting in a 100% customer satisfaction rating.</w:t>
      </w:r>
    </w:p>
    <w:p w14:paraId="365A9A89" w14:textId="323A3197" w:rsidR="000D308C" w:rsidRPr="000D308C" w:rsidRDefault="000D308C" w:rsidP="00D413F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SG" w:eastAsia="en-SG"/>
        </w:rPr>
      </w:pPr>
      <w:r w:rsidRPr="000D308C">
        <w:rPr>
          <w:rFonts w:eastAsia="Times New Roman" w:cstheme="minorHAnsi"/>
          <w:color w:val="000000"/>
          <w:lang w:val="en-SG" w:eastAsia="en-SG"/>
        </w:rPr>
        <w:t>Demonstrated adaptability by adjusting delivery schedules and routes to accommodate changing circumstances.</w:t>
      </w:r>
      <w:r w:rsidR="00693C90">
        <w:rPr>
          <w:rFonts w:eastAsia="Times New Roman" w:cstheme="minorHAnsi"/>
          <w:color w:val="000000"/>
          <w:lang w:val="en-SG" w:eastAsia="en-SG"/>
        </w:rPr>
        <w:t xml:space="preserve"> </w:t>
      </w:r>
    </w:p>
    <w:p w14:paraId="15D1F479" w14:textId="27D1CAB7" w:rsidR="00D413F9" w:rsidRPr="00D413F9" w:rsidRDefault="0062663A" w:rsidP="00D413F9">
      <w:pPr>
        <w:pStyle w:val="Heading3"/>
      </w:pPr>
      <w:r>
        <w:t>aug 2019</w:t>
      </w:r>
      <w:r w:rsidR="00D413F9" w:rsidRPr="00D413F9">
        <w:t xml:space="preserve"> –</w:t>
      </w:r>
      <w:r w:rsidR="00D413F9">
        <w:t xml:space="preserve"> </w:t>
      </w:r>
      <w:r>
        <w:t>aug 2021</w:t>
      </w:r>
    </w:p>
    <w:p w14:paraId="329C7E28" w14:textId="36304177" w:rsidR="00D413F9" w:rsidRPr="00513EFC" w:rsidRDefault="0062663A" w:rsidP="00513EFC">
      <w:pPr>
        <w:pStyle w:val="Heading2"/>
      </w:pPr>
      <w:r>
        <w:t>Fire &amp; Rescue Specialist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SCDF, Singapore</w:t>
      </w:r>
    </w:p>
    <w:p w14:paraId="0613E4EA" w14:textId="77B1DC07" w:rsidR="0062663A" w:rsidRPr="00396710" w:rsidRDefault="0062663A" w:rsidP="0062663A">
      <w:pPr>
        <w:pStyle w:val="public-draftstyledefault-unorderedlistitem"/>
        <w:numPr>
          <w:ilvl w:val="0"/>
          <w:numId w:val="14"/>
        </w:numPr>
        <w:shd w:val="clear" w:color="auto" w:fill="FFFFFF"/>
        <w:spacing w:before="0" w:beforeAutospacing="0" w:after="75" w:afterAutospacing="0"/>
        <w:ind w:left="900"/>
        <w:rPr>
          <w:rFonts w:asciiTheme="minorHAnsi" w:hAnsiTheme="minorHAnsi" w:cstheme="minorHAnsi"/>
          <w:color w:val="46464E"/>
          <w:sz w:val="22"/>
          <w:szCs w:val="22"/>
        </w:rPr>
      </w:pPr>
      <w:r w:rsidRPr="003104CF">
        <w:rPr>
          <w:rFonts w:asciiTheme="minorHAnsi" w:hAnsiTheme="minorHAnsi" w:cstheme="minorHAnsi"/>
          <w:color w:val="46464E"/>
          <w:sz w:val="22"/>
          <w:szCs w:val="22"/>
        </w:rPr>
        <w:t>Maintain updated knowledge of safety guidelines, firefighting techniques and treatment protocols</w:t>
      </w:r>
      <w:r w:rsidR="00693C90">
        <w:rPr>
          <w:rFonts w:asciiTheme="minorHAnsi" w:hAnsiTheme="minorHAnsi" w:cstheme="minorHAnsi"/>
          <w:color w:val="46464E"/>
          <w:sz w:val="22"/>
          <w:szCs w:val="22"/>
        </w:rPr>
        <w:t xml:space="preserve"> that results </w:t>
      </w:r>
      <w:r w:rsidR="00693C90" w:rsidRPr="003967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="00396710" w:rsidRPr="00396710">
        <w:rPr>
          <w:rFonts w:asciiTheme="minorHAnsi" w:hAnsiTheme="minorHAnsi" w:cstheme="minorHAnsi"/>
          <w:color w:val="46464E"/>
          <w:sz w:val="22"/>
          <w:szCs w:val="22"/>
        </w:rPr>
        <w:t>faster and more effective emergency response.</w:t>
      </w:r>
    </w:p>
    <w:p w14:paraId="4441ABF7" w14:textId="77777777" w:rsidR="0062663A" w:rsidRPr="00396710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396710">
        <w:rPr>
          <w:rFonts w:eastAsia="Times New Roman" w:cstheme="minorHAnsi"/>
          <w:color w:val="46464E"/>
          <w:lang w:val="en-SG" w:eastAsia="en-SG"/>
        </w:rPr>
        <w:t>Maintained close contact with dispatch to receive and share information about current fires, equipment movements and incoming personnel.</w:t>
      </w:r>
    </w:p>
    <w:p w14:paraId="266EFD19" w14:textId="77777777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396710">
        <w:rPr>
          <w:rFonts w:eastAsia="Times New Roman" w:cstheme="minorHAnsi"/>
          <w:color w:val="46464E"/>
          <w:lang w:val="en-SG" w:eastAsia="en-SG"/>
        </w:rPr>
        <w:t>Act as a site leader as needed to supervise activities</w:t>
      </w:r>
      <w:r w:rsidRPr="0062663A">
        <w:rPr>
          <w:rFonts w:eastAsia="Times New Roman" w:cstheme="minorHAnsi"/>
          <w:color w:val="46464E"/>
          <w:lang w:val="en-SG" w:eastAsia="en-SG"/>
        </w:rPr>
        <w:t xml:space="preserve"> of up to 6 responders.</w:t>
      </w:r>
    </w:p>
    <w:p w14:paraId="0AF05DCF" w14:textId="6E5C0786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lastRenderedPageBreak/>
        <w:t>Inspected buildings for pre-fire plans, fire hazards</w:t>
      </w:r>
      <w:r w:rsidR="000C030E">
        <w:rPr>
          <w:rFonts w:eastAsia="Times New Roman" w:cstheme="minorHAnsi"/>
          <w:color w:val="46464E"/>
          <w:lang w:val="en-SG" w:eastAsia="en-SG"/>
        </w:rPr>
        <w:t>,</w:t>
      </w:r>
      <w:r w:rsidRPr="0062663A">
        <w:rPr>
          <w:rFonts w:eastAsia="Times New Roman" w:cstheme="minorHAnsi"/>
          <w:color w:val="46464E"/>
          <w:lang w:val="en-SG" w:eastAsia="en-SG"/>
        </w:rPr>
        <w:t xml:space="preserve"> compliance with fire prevention ordinances</w:t>
      </w:r>
      <w:r w:rsidR="000C030E">
        <w:rPr>
          <w:rFonts w:eastAsia="Times New Roman" w:cstheme="minorHAnsi"/>
          <w:color w:val="46464E"/>
          <w:lang w:val="en-SG" w:eastAsia="en-SG"/>
        </w:rPr>
        <w:t xml:space="preserve"> and firefighting provision</w:t>
      </w:r>
      <w:r w:rsidR="00396710">
        <w:rPr>
          <w:rFonts w:eastAsia="Times New Roman" w:cstheme="minorHAnsi"/>
          <w:color w:val="46464E"/>
          <w:lang w:val="en-SG" w:eastAsia="en-SG"/>
        </w:rPr>
        <w:t xml:space="preserve"> as prevention is better than cure</w:t>
      </w:r>
    </w:p>
    <w:p w14:paraId="67166BDE" w14:textId="77777777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t>Responded to emergency medical calls to perform lifesaving procedures and other emergency medical services.</w:t>
      </w:r>
    </w:p>
    <w:p w14:paraId="62352379" w14:textId="77777777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t>Evaluated situation at emergency sites to determine and execute most effective methods for saving life and property.</w:t>
      </w:r>
    </w:p>
    <w:p w14:paraId="2B9ED484" w14:textId="77777777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t>Educated public and community members on fire safety and prevention methods to provide life-saving techniques.</w:t>
      </w:r>
    </w:p>
    <w:p w14:paraId="074B9397" w14:textId="77777777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t>Assist with equipment maintenance and upkeep.</w:t>
      </w:r>
    </w:p>
    <w:p w14:paraId="7969ADD7" w14:textId="42895F8E" w:rsidR="0062663A" w:rsidRPr="0062663A" w:rsidRDefault="0062663A" w:rsidP="0062663A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t>Conducted thorough tests and inspections of gear, equipment and tools</w:t>
      </w:r>
      <w:r w:rsidR="000C030E">
        <w:rPr>
          <w:rFonts w:eastAsia="Times New Roman" w:cstheme="minorHAnsi"/>
          <w:color w:val="46464E"/>
          <w:lang w:val="en-SG" w:eastAsia="en-SG"/>
        </w:rPr>
        <w:t>.</w:t>
      </w:r>
    </w:p>
    <w:p w14:paraId="0D277432" w14:textId="43D21582" w:rsidR="00222D29" w:rsidRPr="00B57A07" w:rsidRDefault="0062663A" w:rsidP="00222D29">
      <w:pPr>
        <w:numPr>
          <w:ilvl w:val="0"/>
          <w:numId w:val="14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62663A">
        <w:rPr>
          <w:rFonts w:eastAsia="Times New Roman" w:cstheme="minorHAnsi"/>
          <w:color w:val="46464E"/>
          <w:lang w:val="en-SG" w:eastAsia="en-SG"/>
        </w:rPr>
        <w:t xml:space="preserve">Worked for </w:t>
      </w:r>
      <w:proofErr w:type="gramStart"/>
      <w:r w:rsidRPr="0062663A">
        <w:rPr>
          <w:rFonts w:eastAsia="Times New Roman" w:cstheme="minorHAnsi"/>
          <w:color w:val="46464E"/>
          <w:lang w:val="en-SG" w:eastAsia="en-SG"/>
        </w:rPr>
        <w:t>24 hour</w:t>
      </w:r>
      <w:proofErr w:type="gramEnd"/>
      <w:r w:rsidRPr="0062663A">
        <w:rPr>
          <w:rFonts w:eastAsia="Times New Roman" w:cstheme="minorHAnsi"/>
          <w:color w:val="46464E"/>
          <w:lang w:val="en-SG" w:eastAsia="en-SG"/>
        </w:rPr>
        <w:t xml:space="preserve"> shifts and responded to on-call situation as needed.</w:t>
      </w:r>
    </w:p>
    <w:p w14:paraId="02BC2FE4" w14:textId="77777777" w:rsidR="00477EDB" w:rsidRPr="00D413F9" w:rsidRDefault="00477EDB" w:rsidP="00477EDB">
      <w:pPr>
        <w:pStyle w:val="Heading3"/>
      </w:pPr>
      <w:r>
        <w:t>Nov 2015</w:t>
      </w:r>
      <w:r w:rsidRPr="00D413F9">
        <w:t xml:space="preserve"> –</w:t>
      </w:r>
      <w:r>
        <w:t xml:space="preserve"> feb 2016</w:t>
      </w:r>
    </w:p>
    <w:p w14:paraId="0885ECBD" w14:textId="77777777" w:rsidR="00477EDB" w:rsidRDefault="00477EDB" w:rsidP="00477EDB">
      <w:pPr>
        <w:pStyle w:val="Heading2"/>
        <w:rPr>
          <w:rStyle w:val="Emphasis"/>
        </w:rPr>
      </w:pPr>
      <w:r>
        <w:t>Technician /</w:t>
      </w:r>
      <w:r w:rsidRPr="00513EFC">
        <w:t xml:space="preserve"> </w:t>
      </w:r>
      <w:r>
        <w:rPr>
          <w:rStyle w:val="Emphasis"/>
        </w:rPr>
        <w:t>C.M.D. Services, Singapore</w:t>
      </w:r>
    </w:p>
    <w:p w14:paraId="14D7B6E7" w14:textId="77777777" w:rsidR="00477EDB" w:rsidRPr="008B53C3" w:rsidRDefault="00477EDB" w:rsidP="00477EDB">
      <w:pPr>
        <w:numPr>
          <w:ilvl w:val="0"/>
          <w:numId w:val="15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8B53C3">
        <w:rPr>
          <w:rFonts w:eastAsia="Times New Roman" w:cstheme="minorHAnsi"/>
          <w:color w:val="46464E"/>
          <w:lang w:val="en-SG" w:eastAsia="en-SG"/>
        </w:rPr>
        <w:t>Applied strong mathematical knowledge and used various math applications.</w:t>
      </w:r>
    </w:p>
    <w:p w14:paraId="329074C8" w14:textId="77777777" w:rsidR="00477EDB" w:rsidRPr="008B53C3" w:rsidRDefault="00477EDB" w:rsidP="00477EDB">
      <w:pPr>
        <w:numPr>
          <w:ilvl w:val="0"/>
          <w:numId w:val="15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8B53C3">
        <w:rPr>
          <w:rFonts w:eastAsia="Times New Roman" w:cstheme="minorHAnsi"/>
          <w:color w:val="46464E"/>
          <w:lang w:val="en-SG" w:eastAsia="en-SG"/>
        </w:rPr>
        <w:t>Set up and performed test activities.</w:t>
      </w:r>
    </w:p>
    <w:p w14:paraId="6ADCE213" w14:textId="77777777" w:rsidR="00477EDB" w:rsidRPr="008B53C3" w:rsidRDefault="00477EDB" w:rsidP="00477EDB">
      <w:pPr>
        <w:numPr>
          <w:ilvl w:val="0"/>
          <w:numId w:val="15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8B53C3">
        <w:rPr>
          <w:rFonts w:eastAsia="Times New Roman" w:cstheme="minorHAnsi"/>
          <w:color w:val="46464E"/>
          <w:lang w:val="en-SG" w:eastAsia="en-SG"/>
        </w:rPr>
        <w:t>Conducted tests of components and systems to evaluate performance and identify concerns.</w:t>
      </w:r>
    </w:p>
    <w:p w14:paraId="36D9EB0D" w14:textId="77777777" w:rsidR="00477EDB" w:rsidRPr="008B53C3" w:rsidRDefault="00477EDB" w:rsidP="00477EDB">
      <w:pPr>
        <w:numPr>
          <w:ilvl w:val="0"/>
          <w:numId w:val="15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8B53C3">
        <w:rPr>
          <w:rFonts w:eastAsia="Times New Roman" w:cstheme="minorHAnsi"/>
          <w:color w:val="46464E"/>
          <w:lang w:val="en-SG" w:eastAsia="en-SG"/>
        </w:rPr>
        <w:t>Maintained quality assurance and customer satisfaction objectives.</w:t>
      </w:r>
    </w:p>
    <w:p w14:paraId="611B226B" w14:textId="77777777" w:rsidR="00477EDB" w:rsidRPr="008B53C3" w:rsidRDefault="00477EDB" w:rsidP="00477EDB">
      <w:pPr>
        <w:numPr>
          <w:ilvl w:val="0"/>
          <w:numId w:val="15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8B53C3">
        <w:rPr>
          <w:rFonts w:eastAsia="Times New Roman" w:cstheme="minorHAnsi"/>
          <w:color w:val="46464E"/>
          <w:lang w:val="en-SG" w:eastAsia="en-SG"/>
        </w:rPr>
        <w:t>Enhanced manufacturing processes, reduced waste and enhanced quality.</w:t>
      </w:r>
    </w:p>
    <w:p w14:paraId="347EE24B" w14:textId="2C3FC891" w:rsidR="00477EDB" w:rsidRPr="00477EDB" w:rsidRDefault="00477EDB" w:rsidP="00477EDB">
      <w:pPr>
        <w:numPr>
          <w:ilvl w:val="0"/>
          <w:numId w:val="15"/>
        </w:numPr>
        <w:shd w:val="clear" w:color="auto" w:fill="FFFFFF"/>
        <w:spacing w:after="75"/>
        <w:ind w:left="900"/>
        <w:rPr>
          <w:rFonts w:eastAsia="Times New Roman" w:cstheme="minorHAnsi"/>
          <w:color w:val="46464E"/>
          <w:lang w:val="en-SG" w:eastAsia="en-SG"/>
        </w:rPr>
      </w:pPr>
      <w:r w:rsidRPr="008B53C3">
        <w:rPr>
          <w:rFonts w:eastAsia="Times New Roman" w:cstheme="minorHAnsi"/>
          <w:color w:val="46464E"/>
          <w:lang w:val="en-SG" w:eastAsia="en-SG"/>
        </w:rPr>
        <w:t>Did Air System Testing in Micron, making sure the pressure is suitable for unit operations to</w:t>
      </w:r>
      <w:r w:rsidRPr="003104CF">
        <w:rPr>
          <w:rFonts w:eastAsia="Times New Roman" w:cstheme="minorHAnsi"/>
          <w:color w:val="46464E"/>
          <w:lang w:val="en-SG" w:eastAsia="en-SG"/>
        </w:rPr>
        <w:t xml:space="preserve"> </w:t>
      </w:r>
      <w:r w:rsidRPr="008B53C3">
        <w:rPr>
          <w:rFonts w:eastAsia="Times New Roman" w:cstheme="minorHAnsi"/>
          <w:color w:val="46464E"/>
          <w:lang w:val="en-SG" w:eastAsia="en-SG"/>
        </w:rPr>
        <w:t>work and distribute pressure evenly.</w:t>
      </w:r>
    </w:p>
    <w:p w14:paraId="1FC86AD7" w14:textId="65EC8951" w:rsidR="003104CF" w:rsidRDefault="00000000" w:rsidP="000C030E">
      <w:pPr>
        <w:pStyle w:val="Heading1"/>
      </w:pPr>
      <w:sdt>
        <w:sdtPr>
          <w:alias w:val="Education:"/>
          <w:tag w:val="Education:"/>
          <w:id w:val="543866955"/>
          <w:placeholder>
            <w:docPart w:val="25AE88F8BC4842098FEB56DF77B35BA9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3A7FFD9E" w14:textId="77777777" w:rsidR="00396710" w:rsidRDefault="00396710" w:rsidP="00396710">
      <w:pPr>
        <w:pStyle w:val="Heading3"/>
      </w:pPr>
      <w:r>
        <w:t>dec 2019</w:t>
      </w:r>
    </w:p>
    <w:p w14:paraId="22BB392B" w14:textId="77777777" w:rsidR="00396710" w:rsidRDefault="00396710" w:rsidP="00396710">
      <w:pPr>
        <w:pStyle w:val="Heading2"/>
        <w:rPr>
          <w:rStyle w:val="Emphasis"/>
        </w:rPr>
      </w:pPr>
      <w:r>
        <w:t>COC Web Developer /</w:t>
      </w:r>
      <w:r w:rsidRPr="00513EFC">
        <w:t xml:space="preserve"> </w:t>
      </w:r>
      <w:r>
        <w:rPr>
          <w:rStyle w:val="Emphasis"/>
        </w:rPr>
        <w:t>Zero to Mastery, Online</w:t>
      </w:r>
    </w:p>
    <w:p w14:paraId="50552333" w14:textId="77777777" w:rsidR="00396710" w:rsidRPr="003104CF" w:rsidRDefault="00396710" w:rsidP="00396710">
      <w:pPr>
        <w:pStyle w:val="Heading2"/>
        <w:rPr>
          <w:iCs/>
          <w:color w:val="595959" w:themeColor="text1" w:themeTint="A6"/>
        </w:rPr>
      </w:pPr>
    </w:p>
    <w:p w14:paraId="42DC7941" w14:textId="77777777" w:rsidR="003104CF" w:rsidRDefault="003104CF" w:rsidP="003104CF">
      <w:pPr>
        <w:pStyle w:val="Heading2"/>
        <w:rPr>
          <w:rStyle w:val="Emphasis"/>
        </w:rPr>
      </w:pPr>
      <w:r>
        <w:t xml:space="preserve">Diploma in Fire Safety Manager / </w:t>
      </w:r>
      <w:r>
        <w:rPr>
          <w:rStyle w:val="Emphasis"/>
        </w:rPr>
        <w:t xml:space="preserve">Civil </w:t>
      </w:r>
      <w:proofErr w:type="spellStart"/>
      <w:r>
        <w:rPr>
          <w:rStyle w:val="Emphasis"/>
        </w:rPr>
        <w:t>Defence</w:t>
      </w:r>
      <w:proofErr w:type="spellEnd"/>
      <w:r>
        <w:rPr>
          <w:rStyle w:val="Emphasis"/>
        </w:rPr>
        <w:t xml:space="preserve"> Academy, Singapore</w:t>
      </w:r>
    </w:p>
    <w:p w14:paraId="161E1D36" w14:textId="77777777" w:rsidR="003104CF" w:rsidRDefault="003104CF" w:rsidP="0070237E">
      <w:pPr>
        <w:pStyle w:val="Heading3"/>
      </w:pPr>
    </w:p>
    <w:p w14:paraId="2C5F0F8B" w14:textId="24244DC6" w:rsidR="0070237E" w:rsidRDefault="003104CF" w:rsidP="0070237E">
      <w:pPr>
        <w:pStyle w:val="Heading3"/>
      </w:pPr>
      <w:r>
        <w:t>may</w:t>
      </w:r>
      <w:r w:rsidR="0070237E">
        <w:t xml:space="preserve"> </w:t>
      </w:r>
      <w:r>
        <w:t>2019</w:t>
      </w:r>
    </w:p>
    <w:p w14:paraId="7BB67844" w14:textId="2230D067" w:rsidR="003104CF" w:rsidRPr="003104CF" w:rsidRDefault="00222D29" w:rsidP="003104CF">
      <w:pPr>
        <w:pStyle w:val="Heading2"/>
        <w:rPr>
          <w:iCs/>
          <w:color w:val="595959" w:themeColor="text1" w:themeTint="A6"/>
        </w:rPr>
      </w:pPr>
      <w:r>
        <w:t>Diploma in Chemical Engineering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3104CF">
        <w:rPr>
          <w:rStyle w:val="Emphasis"/>
        </w:rPr>
        <w:t>Singapore Polytechnic, Singapore</w:t>
      </w:r>
    </w:p>
    <w:p w14:paraId="0533BE31" w14:textId="201AD3B1" w:rsidR="00A93E67" w:rsidRPr="002B48C5" w:rsidRDefault="00A93E67" w:rsidP="002B48C5">
      <w:pPr>
        <w:spacing w:after="20"/>
        <w:rPr>
          <w:rFonts w:cstheme="minorHAnsi"/>
        </w:rPr>
      </w:pPr>
    </w:p>
    <w:sectPr w:rsidR="00A93E67" w:rsidRPr="002B48C5" w:rsidSect="00D92B95">
      <w:footerReference w:type="default" r:id="rId16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E036" w14:textId="77777777" w:rsidR="00B51470" w:rsidRDefault="00B51470" w:rsidP="00725803">
      <w:pPr>
        <w:spacing w:after="0"/>
      </w:pPr>
      <w:r>
        <w:separator/>
      </w:r>
    </w:p>
  </w:endnote>
  <w:endnote w:type="continuationSeparator" w:id="0">
    <w:p w14:paraId="1A2AEC9D" w14:textId="77777777" w:rsidR="00B51470" w:rsidRDefault="00B5147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A3FD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5594" w14:textId="77777777" w:rsidR="00B51470" w:rsidRDefault="00B51470" w:rsidP="00725803">
      <w:pPr>
        <w:spacing w:after="0"/>
      </w:pPr>
      <w:r>
        <w:separator/>
      </w:r>
    </w:p>
  </w:footnote>
  <w:footnote w:type="continuationSeparator" w:id="0">
    <w:p w14:paraId="4E402761" w14:textId="77777777" w:rsidR="00B51470" w:rsidRDefault="00B5147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A4796"/>
    <w:multiLevelType w:val="multilevel"/>
    <w:tmpl w:val="317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3BD7"/>
    <w:multiLevelType w:val="multilevel"/>
    <w:tmpl w:val="CED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FD3543"/>
    <w:multiLevelType w:val="multilevel"/>
    <w:tmpl w:val="067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B6E7A"/>
    <w:multiLevelType w:val="hybridMultilevel"/>
    <w:tmpl w:val="1624E4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A7E72"/>
    <w:multiLevelType w:val="multilevel"/>
    <w:tmpl w:val="59F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363839">
    <w:abstractNumId w:val="11"/>
  </w:num>
  <w:num w:numId="2" w16cid:durableId="989938590">
    <w:abstractNumId w:val="7"/>
  </w:num>
  <w:num w:numId="3" w16cid:durableId="1661999957">
    <w:abstractNumId w:val="6"/>
  </w:num>
  <w:num w:numId="4" w16cid:durableId="21401030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4325587">
    <w:abstractNumId w:val="8"/>
  </w:num>
  <w:num w:numId="6" w16cid:durableId="559753967">
    <w:abstractNumId w:val="12"/>
  </w:num>
  <w:num w:numId="7" w16cid:durableId="991828838">
    <w:abstractNumId w:val="5"/>
  </w:num>
  <w:num w:numId="8" w16cid:durableId="1560019178">
    <w:abstractNumId w:val="4"/>
  </w:num>
  <w:num w:numId="9" w16cid:durableId="1574779340">
    <w:abstractNumId w:val="3"/>
  </w:num>
  <w:num w:numId="10" w16cid:durableId="521864848">
    <w:abstractNumId w:val="2"/>
  </w:num>
  <w:num w:numId="11" w16cid:durableId="1958221524">
    <w:abstractNumId w:val="1"/>
  </w:num>
  <w:num w:numId="12" w16cid:durableId="1263608553">
    <w:abstractNumId w:val="0"/>
  </w:num>
  <w:num w:numId="13" w16cid:durableId="1769618303">
    <w:abstractNumId w:val="13"/>
  </w:num>
  <w:num w:numId="14" w16cid:durableId="1357347413">
    <w:abstractNumId w:val="9"/>
  </w:num>
  <w:num w:numId="15" w16cid:durableId="163859216">
    <w:abstractNumId w:val="15"/>
  </w:num>
  <w:num w:numId="16" w16cid:durableId="1484354750">
    <w:abstractNumId w:val="14"/>
  </w:num>
  <w:num w:numId="17" w16cid:durableId="615334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94"/>
    <w:rsid w:val="00025E77"/>
    <w:rsid w:val="00027312"/>
    <w:rsid w:val="000645F2"/>
    <w:rsid w:val="00082F03"/>
    <w:rsid w:val="000835A0"/>
    <w:rsid w:val="0008649F"/>
    <w:rsid w:val="000934A2"/>
    <w:rsid w:val="000C030E"/>
    <w:rsid w:val="000D308C"/>
    <w:rsid w:val="001B0955"/>
    <w:rsid w:val="00222D29"/>
    <w:rsid w:val="00227784"/>
    <w:rsid w:val="0023705D"/>
    <w:rsid w:val="00250A31"/>
    <w:rsid w:val="00251C13"/>
    <w:rsid w:val="002922D0"/>
    <w:rsid w:val="002B48C5"/>
    <w:rsid w:val="003104CF"/>
    <w:rsid w:val="00340B03"/>
    <w:rsid w:val="00380AE7"/>
    <w:rsid w:val="00396710"/>
    <w:rsid w:val="003A6943"/>
    <w:rsid w:val="00410BA2"/>
    <w:rsid w:val="00434074"/>
    <w:rsid w:val="00463C3B"/>
    <w:rsid w:val="00477ED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D2271"/>
    <w:rsid w:val="00611B37"/>
    <w:rsid w:val="006252B4"/>
    <w:rsid w:val="0062663A"/>
    <w:rsid w:val="00646BA2"/>
    <w:rsid w:val="00675EA0"/>
    <w:rsid w:val="00693C90"/>
    <w:rsid w:val="006B34CE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E6D5F"/>
    <w:rsid w:val="00857E6B"/>
    <w:rsid w:val="008968C4"/>
    <w:rsid w:val="008B53C3"/>
    <w:rsid w:val="008D7C1C"/>
    <w:rsid w:val="008F156A"/>
    <w:rsid w:val="0092291B"/>
    <w:rsid w:val="00932D92"/>
    <w:rsid w:val="0095272C"/>
    <w:rsid w:val="009700D1"/>
    <w:rsid w:val="00972024"/>
    <w:rsid w:val="009765EE"/>
    <w:rsid w:val="009C1940"/>
    <w:rsid w:val="009F04D2"/>
    <w:rsid w:val="009F2BA7"/>
    <w:rsid w:val="009F6DA0"/>
    <w:rsid w:val="00A01182"/>
    <w:rsid w:val="00A322C0"/>
    <w:rsid w:val="00A93E67"/>
    <w:rsid w:val="00AB2B81"/>
    <w:rsid w:val="00AD13CB"/>
    <w:rsid w:val="00AD3FD8"/>
    <w:rsid w:val="00B370A8"/>
    <w:rsid w:val="00B47BC1"/>
    <w:rsid w:val="00B51470"/>
    <w:rsid w:val="00B57A07"/>
    <w:rsid w:val="00BC7376"/>
    <w:rsid w:val="00BD669A"/>
    <w:rsid w:val="00C13F2B"/>
    <w:rsid w:val="00C43D65"/>
    <w:rsid w:val="00C84833"/>
    <w:rsid w:val="00C9044F"/>
    <w:rsid w:val="00D2420D"/>
    <w:rsid w:val="00D30382"/>
    <w:rsid w:val="00D35AC8"/>
    <w:rsid w:val="00D413F9"/>
    <w:rsid w:val="00D44E50"/>
    <w:rsid w:val="00D90060"/>
    <w:rsid w:val="00D92B95"/>
    <w:rsid w:val="00DA4694"/>
    <w:rsid w:val="00DF41AB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AC144"/>
  <w15:chartTrackingRefBased/>
  <w15:docId w15:val="{F0C53818-BFA3-470E-8E53-C6675DE9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ublic-draftstyledefault-unorderedlistitem">
    <w:name w:val="public-draftstyledefault-unorderedlistitem"/>
    <w:basedOn w:val="Normal"/>
    <w:rsid w:val="006266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8F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g.linkedin.com/in/firdaus-ang-282b15142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Fjr.mario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jrmari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yperlink" Target="https://sg.linkedin.com/in/firdaus-ang-282b15142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Fjr.mario@gmail.com" TargetMode="External"/><Relationship Id="rId14" Type="http://schemas.openxmlformats.org/officeDocument/2006/relationships/hyperlink" Target="https://github.com/fjrmar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dyne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52D63A9106421C8F11F0508F370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DF13-3F62-4AC5-AD24-663936A86132}"/>
      </w:docPartPr>
      <w:docPartBody>
        <w:p w:rsidR="001D5F09" w:rsidRDefault="00910A86">
          <w:pPr>
            <w:pStyle w:val="E952D63A9106421C8F11F0508F370AA6"/>
          </w:pPr>
          <w:r>
            <w:t>Skills</w:t>
          </w:r>
        </w:p>
      </w:docPartBody>
    </w:docPart>
    <w:docPart>
      <w:docPartPr>
        <w:name w:val="188407294C5946F8AF8A644E093D7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95E8E-C48B-446C-9E40-AAEF6B12FAFF}"/>
      </w:docPartPr>
      <w:docPartBody>
        <w:p w:rsidR="001D5F09" w:rsidRDefault="00910A86">
          <w:pPr>
            <w:pStyle w:val="188407294C5946F8AF8A644E093D700D"/>
          </w:pPr>
          <w:r w:rsidRPr="00AD3FD8">
            <w:t>Experience</w:t>
          </w:r>
        </w:p>
      </w:docPartBody>
    </w:docPart>
    <w:docPart>
      <w:docPartPr>
        <w:name w:val="25AE88F8BC4842098FEB56DF77B35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E892A-ADCF-49AB-9136-B87835AEE420}"/>
      </w:docPartPr>
      <w:docPartBody>
        <w:p w:rsidR="001D5F09" w:rsidRDefault="00910A86">
          <w:pPr>
            <w:pStyle w:val="25AE88F8BC4842098FEB56DF77B35BA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86"/>
    <w:rsid w:val="00103633"/>
    <w:rsid w:val="001D5F09"/>
    <w:rsid w:val="004F0621"/>
    <w:rsid w:val="00910A86"/>
    <w:rsid w:val="00D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52D63A9106421C8F11F0508F370AA6">
    <w:name w:val="E952D63A9106421C8F11F0508F370AA6"/>
  </w:style>
  <w:style w:type="paragraph" w:customStyle="1" w:styleId="188407294C5946F8AF8A644E093D700D">
    <w:name w:val="188407294C5946F8AF8A644E093D700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5AE88F8BC4842098FEB56DF77B35BA9">
    <w:name w:val="25AE88F8BC4842098FEB56DF77B35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197 Rivervale Drive #04-701, Singapore 540197</CompanyAddress>
  <CompanyPhone>+65 8893 3514</CompanyPhone>
  <CompanyFax/>
  <CompanyEmail>Fjr.mario@gmail.com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45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cyberdyne</dc:creator>
  <cp:keywords/>
  <dc:description/>
  <cp:lastModifiedBy>cyberdyne</cp:lastModifiedBy>
  <cp:revision>3</cp:revision>
  <dcterms:created xsi:type="dcterms:W3CDTF">2023-05-02T10:31:00Z</dcterms:created>
  <dcterms:modified xsi:type="dcterms:W3CDTF">2023-05-02T11:16:00Z</dcterms:modified>
  <cp:category/>
</cp:coreProperties>
</file>